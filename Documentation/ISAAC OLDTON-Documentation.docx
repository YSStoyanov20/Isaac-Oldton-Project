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0DA63C67" w:rsidR="00FC1419" w:rsidRDefault="00FC1419" w:rsidP="00B84452">
      <w:pPr>
        <w:spacing w:line="276" w:lineRule="auto"/>
        <w:rPr>
          <w:kern w:val="28"/>
        </w:rPr>
      </w:pPr>
      <w:r w:rsidRPr="00FC1419">
        <w:rPr>
          <w:b/>
          <w:bCs/>
          <w:noProof/>
          <w:color w:val="3B3B34" w:themeColor="text2" w:themeShade="BF"/>
          <w:sz w:val="28"/>
          <w:szCs w:val="28"/>
        </w:rPr>
        <w:drawing>
          <wp:anchor distT="0" distB="0" distL="114300" distR="114300" simplePos="0" relativeHeight="251645951" behindDoc="0" locked="0" layoutInCell="1" allowOverlap="1" wp14:anchorId="3BAB111F" wp14:editId="73C908E1">
            <wp:simplePos x="0" y="0"/>
            <wp:positionH relativeFrom="margin">
              <wp:posOffset>2196033</wp:posOffset>
            </wp:positionH>
            <wp:positionV relativeFrom="paragraph">
              <wp:posOffset>-2706573</wp:posOffset>
            </wp:positionV>
            <wp:extent cx="6510127" cy="6615400"/>
            <wp:effectExtent l="23812" t="0" r="0" b="276542"/>
            <wp:wrapNone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130F4E-3499-4A08-8335-9A935A12C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6130F4E-3499-4A08-8335-9A935A12C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862365">
                      <a:off x="0" y="0"/>
                      <a:ext cx="6510127" cy="66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4008946" w:rsidR="000F4EF2" w:rsidRDefault="00FC1419" w:rsidP="00B84452">
          <w:pPr>
            <w:spacing w:line="276" w:lineRule="auto"/>
            <w:rPr>
              <w:kern w:val="28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5920" behindDoc="0" locked="0" layoutInCell="1" allowOverlap="1" wp14:anchorId="212704C5" wp14:editId="1C00DCEA">
                <wp:simplePos x="0" y="0"/>
                <wp:positionH relativeFrom="page">
                  <wp:posOffset>-2259792</wp:posOffset>
                </wp:positionH>
                <wp:positionV relativeFrom="paragraph">
                  <wp:posOffset>357505</wp:posOffset>
                </wp:positionV>
                <wp:extent cx="6400800" cy="6416714"/>
                <wp:effectExtent l="266700" t="1905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780348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32768DB2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10F4716F" w:rsidR="000F4EF2" w:rsidRPr="00DE6D87" w:rsidRDefault="00DE6D87">
                                <w:pPr>
                                  <w:pStyle w:val="a4"/>
                                  <w:rPr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12"/>
                                    <w:szCs w:val="112"/>
                                    <w:lang w:val="en-US"/>
                                  </w:rPr>
                                  <w:t>iSAAC oLDTON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10F4716F" w:rsidR="000F4EF2" w:rsidRPr="00DE6D87" w:rsidRDefault="00DE6D87">
                          <w:pPr>
                            <w:pStyle w:val="a4"/>
                            <w:rPr>
                              <w:sz w:val="112"/>
                              <w:szCs w:val="112"/>
                              <w:lang w:val="en-US"/>
                            </w:rPr>
                          </w:pPr>
                          <w:r>
                            <w:rPr>
                              <w:sz w:val="112"/>
                              <w:szCs w:val="112"/>
                              <w:lang w:val="en-US"/>
                            </w:rPr>
                            <w:t>iSAAC oLDTON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2393C95F" w:rsidR="0066066F" w:rsidRDefault="00FC1419" w:rsidP="00B84452">
          <w:pPr>
            <w:spacing w:line="276" w:lineRule="auto"/>
            <w:rPr>
              <w:sz w:val="56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2064" behindDoc="0" locked="0" layoutInCell="1" allowOverlap="1" wp14:anchorId="23A58966" wp14:editId="74F1BEEF">
                    <wp:simplePos x="0" y="0"/>
                    <wp:positionH relativeFrom="margin">
                      <wp:posOffset>3610321</wp:posOffset>
                    </wp:positionH>
                    <wp:positionV relativeFrom="paragraph">
                      <wp:posOffset>299145</wp:posOffset>
                    </wp:positionV>
                    <wp:extent cx="172171" cy="172171"/>
                    <wp:effectExtent l="0" t="0" r="18415" b="18415"/>
                    <wp:wrapNone/>
                    <wp:docPr id="18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72171" cy="172171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9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3B5726" id="Group 11" o:spid="_x0000_s1026" style="position:absolute;margin-left:284.3pt;margin-top:23.55pt;width:13.55pt;height:13.55pt;rotation:6972194fd;z-index:251672064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0016" behindDoc="0" locked="0" layoutInCell="1" allowOverlap="1" wp14:anchorId="5D935DB3" wp14:editId="0F66D6D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180628</wp:posOffset>
                    </wp:positionV>
                    <wp:extent cx="673174" cy="673174"/>
                    <wp:effectExtent l="0" t="19050" r="12700" b="12700"/>
                    <wp:wrapNone/>
                    <wp:docPr id="14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673174" cy="673174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6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24BFC7" id="Group 11" o:spid="_x0000_s1026" style="position:absolute;margin-left:0;margin-top:14.2pt;width:53pt;height:53pt;rotation:6972194fd;z-index:251670016;mso-position-horizontal:center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" path="m3160833,r,c4908795,7817,6321666,1427021,6321666,3175000v,1747979,-1412871,3167183,-3160833,3175000c1412871,6342183,,4922979,,3175000,,1427021,1412871,7817,3160833,xe" fillcolor="#b22600 [3209]" stroked="f">
                      <v:fill opacity="32896f"/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20B10E12">
                <wp:simplePos x="0" y="0"/>
                <wp:positionH relativeFrom="page">
                  <wp:posOffset>4588799</wp:posOffset>
                </wp:positionH>
                <wp:positionV relativeFrom="paragraph">
                  <wp:posOffset>485487</wp:posOffset>
                </wp:positionV>
                <wp:extent cx="6400800" cy="6416714"/>
                <wp:effectExtent l="0" t="0" r="13335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4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6D196FA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0397BF19" w:rsidR="000F4EF2" w:rsidRPr="00FC1419" w:rsidRDefault="00B80A36">
                                <w:pPr>
                                  <w:pStyle w:val="a6"/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  <w:lang w:val="en-US"/>
                                  </w:rPr>
                                </w:pPr>
                                <w:r w:rsidRPr="00FC1419"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  <w:lang w:val="en-US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" fillcolor="#ff6137 [1945]" stroked="f">
                    <v:textbox>
                      <w:txbxContent>
                        <w:p w14:paraId="1C263BC3" w14:textId="0397BF19" w:rsidR="000F4EF2" w:rsidRPr="00FC1419" w:rsidRDefault="00B80A36">
                          <w:pPr>
                            <w:pStyle w:val="a6"/>
                            <w:rPr>
                              <w:color w:val="F2F2F2" w:themeColor="background1" w:themeShade="F2"/>
                              <w:sz w:val="44"/>
                              <w:szCs w:val="32"/>
                              <w:lang w:val="en-US"/>
                            </w:rPr>
                          </w:pPr>
                          <w:r w:rsidRPr="00FC1419">
                            <w:rPr>
                              <w:color w:val="F2F2F2" w:themeColor="background1" w:themeShade="F2"/>
                              <w:sz w:val="44"/>
                              <w:szCs w:val="32"/>
                              <w:lang w:val="en-US"/>
                            </w:rPr>
                            <w:t>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26272AD6" w:rsidR="0066066F" w:rsidRPr="002D0843" w:rsidRDefault="00FC1419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6160" behindDoc="0" locked="0" layoutInCell="1" allowOverlap="1" wp14:anchorId="6350E747" wp14:editId="47A31DFF">
                    <wp:simplePos x="0" y="0"/>
                    <wp:positionH relativeFrom="margin">
                      <wp:posOffset>2587279</wp:posOffset>
                    </wp:positionH>
                    <wp:positionV relativeFrom="paragraph">
                      <wp:posOffset>3282315</wp:posOffset>
                    </wp:positionV>
                    <wp:extent cx="479947" cy="479947"/>
                    <wp:effectExtent l="0" t="19050" r="15875" b="15875"/>
                    <wp:wrapNone/>
                    <wp:docPr id="22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479947" cy="479947"/>
                              <a:chOff x="14167" y="0"/>
                              <a:chExt cx="6321665" cy="6350000"/>
                            </a:xfr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3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D26501" id="Group 11" o:spid="_x0000_s1026" style="position:absolute;margin-left:203.7pt;margin-top:258.45pt;width:37.8pt;height:37.8pt;rotation:6972194fd;z-index:251676160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1D88B81B" wp14:editId="05591454">
                    <wp:simplePos x="0" y="0"/>
                    <wp:positionH relativeFrom="margin">
                      <wp:posOffset>2287501</wp:posOffset>
                    </wp:positionH>
                    <wp:positionV relativeFrom="paragraph">
                      <wp:posOffset>3908484</wp:posOffset>
                    </wp:positionV>
                    <wp:extent cx="1055948" cy="1055948"/>
                    <wp:effectExtent l="0" t="19050" r="11430" b="11430"/>
                    <wp:wrapNone/>
                    <wp:docPr id="2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055948" cy="1055948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21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700957" id="Group 11" o:spid="_x0000_s1026" style="position:absolute;margin-left:180.1pt;margin-top:307.75pt;width:83.15pt;height:83.15pt;rotation:6972194fd;z-index:251674112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6675120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9D2ED4F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505046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708660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617A5B3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17A6FD1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id w:val="-9124678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14:paraId="065EDC72" w14:textId="2EE6C52F" w:rsidR="00843C86" w:rsidRPr="00667A3D" w:rsidRDefault="00667A3D">
          <w:pPr>
            <w:pStyle w:val="af6"/>
            <w:rPr>
              <w:lang w:val="en-US"/>
            </w:rPr>
          </w:pPr>
          <w:r>
            <w:rPr>
              <w:lang w:val="en-US"/>
            </w:rPr>
            <w:t>Content</w:t>
          </w:r>
        </w:p>
        <w:p w14:paraId="68EBBB8B" w14:textId="1C8F594C" w:rsidR="00304B5B" w:rsidRDefault="00843C86">
          <w:pPr>
            <w:pStyle w:val="11"/>
            <w:rPr>
              <w:rFonts w:asciiTheme="minorHAnsi" w:hAnsiTheme="minorHAnsi"/>
              <w:color w:val="auto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32628" w:history="1">
            <w:r w:rsidR="00304B5B" w:rsidRPr="00291F0F">
              <w:rPr>
                <w:rStyle w:val="afe"/>
              </w:rPr>
              <w:t>1.</w:t>
            </w:r>
            <w:r w:rsidR="00304B5B">
              <w:rPr>
                <w:rFonts w:asciiTheme="minorHAnsi" w:hAnsiTheme="minorHAnsi"/>
                <w:color w:val="auto"/>
                <w:lang w:eastAsia="en-US"/>
              </w:rPr>
              <w:tab/>
            </w:r>
            <w:r w:rsidR="00304B5B" w:rsidRPr="00291F0F">
              <w:rPr>
                <w:rStyle w:val="afe"/>
              </w:rPr>
              <w:t>Team</w:t>
            </w:r>
            <w:r w:rsidR="00304B5B">
              <w:rPr>
                <w:webHidden/>
              </w:rPr>
              <w:tab/>
            </w:r>
            <w:r w:rsidR="00304B5B">
              <w:rPr>
                <w:webHidden/>
              </w:rPr>
              <w:fldChar w:fldCharType="begin"/>
            </w:r>
            <w:r w:rsidR="00304B5B">
              <w:rPr>
                <w:webHidden/>
              </w:rPr>
              <w:instrText xml:space="preserve"> PAGEREF _Toc89432628 \h </w:instrText>
            </w:r>
            <w:r w:rsidR="00304B5B">
              <w:rPr>
                <w:webHidden/>
              </w:rPr>
            </w:r>
            <w:r w:rsidR="00304B5B">
              <w:rPr>
                <w:webHidden/>
              </w:rPr>
              <w:fldChar w:fldCharType="separate"/>
            </w:r>
            <w:r w:rsidR="00304B5B">
              <w:rPr>
                <w:webHidden/>
              </w:rPr>
              <w:t>1</w:t>
            </w:r>
            <w:r w:rsidR="00304B5B">
              <w:rPr>
                <w:webHidden/>
              </w:rPr>
              <w:fldChar w:fldCharType="end"/>
            </w:r>
          </w:hyperlink>
        </w:p>
        <w:p w14:paraId="3686C14D" w14:textId="22753E80" w:rsidR="00304B5B" w:rsidRDefault="00304B5B">
          <w:pPr>
            <w:pStyle w:val="3"/>
            <w:tabs>
              <w:tab w:val="left" w:pos="1160"/>
            </w:tabs>
            <w:rPr>
              <w:noProof/>
              <w:lang w:val="en-US" w:eastAsia="en-US"/>
            </w:rPr>
          </w:pPr>
          <w:hyperlink w:anchor="_Yordan_Stoyanov-_(SCRUM" w:history="1">
            <w:r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val="en-US" w:eastAsia="en-US"/>
              </w:rPr>
              <w:tab/>
            </w:r>
            <w:r w:rsidRPr="00291F0F">
              <w:rPr>
                <w:rStyle w:val="afe"/>
                <w:noProof/>
                <w:lang w:val="en-US"/>
              </w:rPr>
              <w:t>Yordan Stoyanov- (SCRUM TRAINER)- YSSTOYANOV20@codingburgas.bg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7FD6" w14:textId="1D0BBEAE" w:rsidR="00304B5B" w:rsidRPr="00667A3D" w:rsidRDefault="00667A3D">
          <w:pPr>
            <w:pStyle w:val="3"/>
            <w:tabs>
              <w:tab w:val="left" w:pos="1160"/>
            </w:tabs>
            <w:rPr>
              <w:rStyle w:val="afe"/>
              <w:noProof/>
              <w:lang w:val="en-US" w:eastAsia="en-US"/>
            </w:rPr>
          </w:pPr>
          <w:r>
            <w:rPr>
              <w:rStyle w:val="afe"/>
              <w:rFonts w:ascii="Symbol" w:hAnsi="Symbol" w:hint="eastAsia"/>
              <w:noProof/>
              <w:lang w:val="de-DE"/>
            </w:rPr>
            <w:fldChar w:fldCharType="begin"/>
          </w:r>
          <w:r>
            <w:rPr>
              <w:rStyle w:val="afe"/>
              <w:rFonts w:ascii="Symbol" w:hAnsi="Symbol" w:hint="eastAsia"/>
              <w:noProof/>
              <w:lang w:val="de-DE"/>
            </w:rPr>
            <w:instrText xml:space="preserve"> </w:instrText>
          </w:r>
          <w:r>
            <w:rPr>
              <w:rStyle w:val="afe"/>
              <w:rFonts w:ascii="Symbol" w:hAnsi="Symbol"/>
              <w:noProof/>
              <w:lang w:val="de-DE"/>
            </w:rPr>
            <w:instrText xml:space="preserve">HYPERLINK </w:instrText>
          </w:r>
          <w:r>
            <w:rPr>
              <w:rStyle w:val="afe"/>
              <w:rFonts w:ascii="Symbol" w:hAnsi="Symbol" w:hint="eastAsia"/>
              <w:noProof/>
              <w:lang w:val="de-DE"/>
            </w:rPr>
            <w:instrText xml:space="preserve"> \l "_Petar_Matsaliev_-" </w:instrText>
          </w:r>
          <w:r>
            <w:rPr>
              <w:rStyle w:val="afe"/>
              <w:rFonts w:ascii="Symbol" w:hAnsi="Symbol" w:hint="eastAsia"/>
              <w:noProof/>
              <w:lang w:val="de-DE"/>
            </w:rPr>
          </w:r>
          <w:r>
            <w:rPr>
              <w:rStyle w:val="afe"/>
              <w:rFonts w:ascii="Symbol" w:hAnsi="Symbol" w:hint="eastAsia"/>
              <w:noProof/>
              <w:lang w:val="de-DE"/>
            </w:rPr>
            <w:fldChar w:fldCharType="separate"/>
          </w:r>
          <w:r w:rsidR="00304B5B" w:rsidRPr="00667A3D">
            <w:rPr>
              <w:rStyle w:val="afe"/>
              <w:rFonts w:ascii="Symbol" w:hAnsi="Symbol"/>
              <w:noProof/>
              <w:lang w:val="de-DE"/>
            </w:rPr>
            <w:t></w:t>
          </w:r>
          <w:r w:rsidR="00304B5B" w:rsidRPr="00667A3D">
            <w:rPr>
              <w:rStyle w:val="afe"/>
              <w:noProof/>
              <w:lang w:val="en-US" w:eastAsia="en-US"/>
            </w:rPr>
            <w:tab/>
          </w:r>
          <w:r w:rsidR="00304B5B" w:rsidRPr="00667A3D">
            <w:rPr>
              <w:rStyle w:val="afe"/>
              <w:noProof/>
              <w:lang w:val="de-DE"/>
            </w:rPr>
            <w:t>Petar Matsaliev - (DEVELOPER) – PDMatsaliev@codingburgas.bg</w:t>
          </w:r>
          <w:r w:rsidR="00304B5B" w:rsidRPr="00667A3D">
            <w:rPr>
              <w:rStyle w:val="afe"/>
              <w:noProof/>
              <w:webHidden/>
            </w:rPr>
            <w:tab/>
          </w:r>
          <w:r w:rsidR="00304B5B" w:rsidRPr="00667A3D">
            <w:rPr>
              <w:rStyle w:val="afe"/>
              <w:noProof/>
              <w:webHidden/>
            </w:rPr>
            <w:fldChar w:fldCharType="begin"/>
          </w:r>
          <w:r w:rsidR="00304B5B" w:rsidRPr="00667A3D">
            <w:rPr>
              <w:rStyle w:val="afe"/>
              <w:noProof/>
              <w:webHidden/>
            </w:rPr>
            <w:instrText xml:space="preserve"> PAGEREF _Toc89432630 \h </w:instrText>
          </w:r>
          <w:r w:rsidR="00304B5B" w:rsidRPr="00667A3D">
            <w:rPr>
              <w:rStyle w:val="afe"/>
              <w:noProof/>
              <w:webHidden/>
            </w:rPr>
          </w:r>
          <w:r w:rsidR="00304B5B" w:rsidRPr="00667A3D">
            <w:rPr>
              <w:rStyle w:val="afe"/>
              <w:noProof/>
              <w:webHidden/>
            </w:rPr>
            <w:fldChar w:fldCharType="separate"/>
          </w:r>
          <w:r>
            <w:rPr>
              <w:rStyle w:val="afe"/>
              <w:noProof/>
              <w:webHidden/>
            </w:rPr>
            <w:t>1</w:t>
          </w:r>
          <w:r w:rsidR="00304B5B" w:rsidRPr="00667A3D">
            <w:rPr>
              <w:rStyle w:val="afe"/>
              <w:noProof/>
              <w:webHidden/>
            </w:rPr>
            <w:fldChar w:fldCharType="end"/>
          </w:r>
        </w:p>
        <w:p w14:paraId="5CDF1EEA" w14:textId="1912A9BB" w:rsidR="00304B5B" w:rsidRDefault="00667A3D">
          <w:pPr>
            <w:pStyle w:val="3"/>
            <w:tabs>
              <w:tab w:val="left" w:pos="1160"/>
            </w:tabs>
            <w:rPr>
              <w:noProof/>
              <w:lang w:val="en-US" w:eastAsia="en-US"/>
            </w:rPr>
          </w:pPr>
          <w:r>
            <w:rPr>
              <w:rStyle w:val="afe"/>
              <w:rFonts w:ascii="Symbol" w:hAnsi="Symbol" w:hint="eastAsia"/>
              <w:noProof/>
              <w:lang w:val="de-DE"/>
            </w:rPr>
            <w:fldChar w:fldCharType="end"/>
          </w:r>
          <w:hyperlink w:anchor="_Daniil_Furnika_-" w:history="1">
            <w:r w:rsidR="00304B5B"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 w:rsidR="00304B5B">
              <w:rPr>
                <w:noProof/>
                <w:lang w:val="en-US" w:eastAsia="en-US"/>
              </w:rPr>
              <w:tab/>
            </w:r>
            <w:r w:rsidR="00304B5B" w:rsidRPr="00291F0F">
              <w:rPr>
                <w:rStyle w:val="afe"/>
                <w:noProof/>
                <w:lang w:val="en-US"/>
              </w:rPr>
              <w:t xml:space="preserve">Daniil Furnika - </w:t>
            </w:r>
            <w:r w:rsidR="00304B5B" w:rsidRPr="00291F0F">
              <w:rPr>
                <w:rStyle w:val="afe"/>
                <w:noProof/>
                <w:lang w:val="en-US"/>
              </w:rPr>
              <w:t>(</w:t>
            </w:r>
            <w:r w:rsidR="00304B5B" w:rsidRPr="00291F0F">
              <w:rPr>
                <w:rStyle w:val="afe"/>
                <w:noProof/>
                <w:lang w:val="en-US"/>
              </w:rPr>
              <w:t>DEVELOPER) - DVFurnika20@codingburgas.bg</w:t>
            </w:r>
            <w:r w:rsidR="00304B5B">
              <w:rPr>
                <w:noProof/>
                <w:webHidden/>
              </w:rPr>
              <w:tab/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_Toc89432631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76B1DF9B" w14:textId="3B771871" w:rsidR="00304B5B" w:rsidRDefault="00304B5B">
          <w:pPr>
            <w:pStyle w:val="3"/>
            <w:tabs>
              <w:tab w:val="left" w:pos="1160"/>
            </w:tabs>
            <w:rPr>
              <w:noProof/>
              <w:lang w:val="en-US" w:eastAsia="en-US"/>
            </w:rPr>
          </w:pPr>
          <w:hyperlink w:anchor="_Ivan_Chelebiev_-" w:history="1">
            <w:r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val="en-US" w:eastAsia="en-US"/>
              </w:rPr>
              <w:tab/>
            </w:r>
            <w:r w:rsidRPr="00291F0F">
              <w:rPr>
                <w:rStyle w:val="afe"/>
                <w:noProof/>
                <w:lang w:val="en-US"/>
              </w:rPr>
              <w:t>Ivan Chelebiev - (QA) - IDChelebiev20@codingburgas.bg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7A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2D07" w14:textId="24D711FE" w:rsidR="00304B5B" w:rsidRDefault="00304B5B">
          <w:pPr>
            <w:pStyle w:val="11"/>
            <w:rPr>
              <w:rFonts w:asciiTheme="minorHAnsi" w:hAnsiTheme="minorHAnsi"/>
              <w:color w:val="auto"/>
              <w:lang w:eastAsia="en-US"/>
            </w:rPr>
          </w:pPr>
          <w:hyperlink w:anchor="_Toc89432633" w:history="1">
            <w:r w:rsidRPr="00291F0F">
              <w:rPr>
                <w:rStyle w:val="afe"/>
              </w:rPr>
              <w:t>2.</w:t>
            </w:r>
            <w:r>
              <w:rPr>
                <w:rFonts w:asciiTheme="minorHAnsi" w:hAnsiTheme="minorHAnsi"/>
                <w:color w:val="auto"/>
                <w:lang w:eastAsia="en-US"/>
              </w:rPr>
              <w:tab/>
            </w:r>
            <w:r w:rsidRPr="00291F0F">
              <w:rPr>
                <w:rStyle w:val="afe"/>
              </w:rPr>
              <w:t>Roles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_Toc89432633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9B838CA" w14:textId="43086E8B" w:rsidR="00304B5B" w:rsidRDefault="00304B5B">
          <w:pPr>
            <w:pStyle w:val="21"/>
            <w:tabs>
              <w:tab w:val="left" w:pos="1160"/>
              <w:tab w:val="right" w:leader="dot" w:pos="10070"/>
            </w:tabs>
            <w:rPr>
              <w:noProof/>
              <w:lang w:val="en-US" w:eastAsia="en-US"/>
            </w:rPr>
          </w:pPr>
          <w:hyperlink w:anchor="_Toc89432634" w:history="1">
            <w:r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val="en-US" w:eastAsia="en-US"/>
              </w:rPr>
              <w:tab/>
            </w:r>
            <w:r w:rsidRPr="00291F0F">
              <w:rPr>
                <w:rStyle w:val="afe"/>
                <w:noProof/>
                <w:lang w:val="en-US"/>
              </w:rPr>
              <w:t>Scr</w:t>
            </w:r>
            <w:r w:rsidRPr="00291F0F">
              <w:rPr>
                <w:rStyle w:val="afe"/>
                <w:noProof/>
                <w:lang w:val="en-US"/>
              </w:rPr>
              <w:t>u</w:t>
            </w:r>
            <w:r w:rsidRPr="00291F0F">
              <w:rPr>
                <w:rStyle w:val="afe"/>
                <w:noProof/>
                <w:lang w:val="en-US"/>
              </w:rPr>
              <w:t>m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6FA7" w14:textId="36B773E2" w:rsidR="00304B5B" w:rsidRDefault="00304B5B">
          <w:pPr>
            <w:pStyle w:val="21"/>
            <w:tabs>
              <w:tab w:val="left" w:pos="1160"/>
              <w:tab w:val="right" w:leader="dot" w:pos="10070"/>
            </w:tabs>
            <w:rPr>
              <w:noProof/>
              <w:lang w:val="en-US" w:eastAsia="en-US"/>
            </w:rPr>
          </w:pPr>
          <w:hyperlink w:anchor="_Toc89432635" w:history="1">
            <w:r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val="en-US" w:eastAsia="en-US"/>
              </w:rPr>
              <w:tab/>
            </w:r>
            <w:r w:rsidRPr="00291F0F">
              <w:rPr>
                <w:rStyle w:val="afe"/>
                <w:noProof/>
                <w:lang w:val="en-US"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4470" w14:textId="6D56B25F" w:rsidR="00304B5B" w:rsidRDefault="00304B5B">
          <w:pPr>
            <w:pStyle w:val="21"/>
            <w:tabs>
              <w:tab w:val="left" w:pos="1160"/>
              <w:tab w:val="right" w:leader="dot" w:pos="10070"/>
            </w:tabs>
            <w:rPr>
              <w:noProof/>
              <w:lang w:val="en-US" w:eastAsia="en-US"/>
            </w:rPr>
          </w:pPr>
          <w:hyperlink w:anchor="_Toc89432636" w:history="1">
            <w:r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val="en-US" w:eastAsia="en-US"/>
              </w:rPr>
              <w:tab/>
            </w:r>
            <w:r w:rsidRPr="00291F0F">
              <w:rPr>
                <w:rStyle w:val="afe"/>
                <w:noProof/>
                <w:lang w:val="en-US"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76C0" w14:textId="3AD00F86" w:rsidR="00304B5B" w:rsidRDefault="00304B5B">
          <w:pPr>
            <w:pStyle w:val="11"/>
            <w:rPr>
              <w:rFonts w:asciiTheme="minorHAnsi" w:hAnsiTheme="minorHAnsi"/>
              <w:color w:val="auto"/>
              <w:lang w:eastAsia="en-US"/>
            </w:rPr>
          </w:pPr>
          <w:hyperlink w:anchor="_Toc89432637" w:history="1">
            <w:r w:rsidRPr="00291F0F">
              <w:rPr>
                <w:rStyle w:val="afe"/>
              </w:rPr>
              <w:t>3.</w:t>
            </w:r>
            <w:r>
              <w:rPr>
                <w:rFonts w:asciiTheme="minorHAnsi" w:hAnsiTheme="minorHAnsi"/>
                <w:color w:val="auto"/>
                <w:lang w:eastAsia="en-US"/>
              </w:rPr>
              <w:tab/>
            </w:r>
            <w:r w:rsidRPr="00291F0F">
              <w:rPr>
                <w:rStyle w:val="afe"/>
              </w:rPr>
              <w:t>Used programs and languages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_Toc89432637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39532D" w14:textId="5D984180" w:rsidR="00304B5B" w:rsidRDefault="00304B5B">
          <w:pPr>
            <w:pStyle w:val="21"/>
            <w:tabs>
              <w:tab w:val="left" w:pos="1160"/>
              <w:tab w:val="right" w:leader="dot" w:pos="10070"/>
            </w:tabs>
            <w:rPr>
              <w:noProof/>
              <w:lang w:val="en-US" w:eastAsia="en-US"/>
            </w:rPr>
          </w:pPr>
          <w:hyperlink w:anchor="_Toc89432638" w:history="1">
            <w:r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val="en-US" w:eastAsia="en-US"/>
              </w:rPr>
              <w:tab/>
            </w:r>
            <w:r w:rsidRPr="00291F0F">
              <w:rPr>
                <w:rStyle w:val="afe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E4BA" w14:textId="36F98D47" w:rsidR="00304B5B" w:rsidRDefault="00304B5B">
          <w:pPr>
            <w:pStyle w:val="21"/>
            <w:tabs>
              <w:tab w:val="left" w:pos="1160"/>
              <w:tab w:val="right" w:leader="dot" w:pos="10070"/>
            </w:tabs>
            <w:rPr>
              <w:noProof/>
              <w:lang w:val="en-US" w:eastAsia="en-US"/>
            </w:rPr>
          </w:pPr>
          <w:hyperlink w:anchor="_Toc89432639" w:history="1">
            <w:r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val="en-US" w:eastAsia="en-US"/>
              </w:rPr>
              <w:tab/>
            </w:r>
            <w:r w:rsidRPr="00291F0F">
              <w:rPr>
                <w:rStyle w:val="afe"/>
                <w:noProof/>
                <w:lang w:val="en-US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8552" w14:textId="1F79254A" w:rsidR="00304B5B" w:rsidRDefault="00304B5B">
          <w:pPr>
            <w:pStyle w:val="21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89432640" w:history="1">
            <w:r w:rsidRPr="00291F0F">
              <w:rPr>
                <w:rStyle w:val="afe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54C9" w14:textId="1DE10F2B" w:rsidR="00304B5B" w:rsidRDefault="00304B5B">
          <w:pPr>
            <w:pStyle w:val="21"/>
            <w:tabs>
              <w:tab w:val="left" w:pos="1160"/>
              <w:tab w:val="right" w:leader="dot" w:pos="10070"/>
            </w:tabs>
            <w:rPr>
              <w:noProof/>
              <w:lang w:val="en-US" w:eastAsia="en-US"/>
            </w:rPr>
          </w:pPr>
          <w:hyperlink w:anchor="_Toc89432641" w:history="1">
            <w:r w:rsidRPr="00291F0F">
              <w:rPr>
                <w:rStyle w:val="afe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val="en-US" w:eastAsia="en-US"/>
              </w:rPr>
              <w:tab/>
            </w:r>
            <w:r w:rsidRPr="00291F0F">
              <w:rPr>
                <w:rStyle w:val="afe"/>
                <w:noProof/>
                <w:lang w:val="en-US"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6D21" w14:textId="23A26975" w:rsidR="00304B5B" w:rsidRDefault="00304B5B">
          <w:pPr>
            <w:pStyle w:val="11"/>
            <w:rPr>
              <w:rFonts w:asciiTheme="minorHAnsi" w:hAnsiTheme="minorHAnsi"/>
              <w:color w:val="auto"/>
              <w:lang w:eastAsia="en-US"/>
            </w:rPr>
          </w:pPr>
          <w:hyperlink w:anchor="_Toc89432642" w:history="1">
            <w:r w:rsidRPr="00291F0F">
              <w:rPr>
                <w:rStyle w:val="afe"/>
              </w:rPr>
              <w:t>4.</w:t>
            </w:r>
            <w:r>
              <w:rPr>
                <w:rFonts w:asciiTheme="minorHAnsi" w:hAnsiTheme="minorHAnsi"/>
                <w:color w:val="auto"/>
                <w:lang w:eastAsia="en-US"/>
              </w:rPr>
              <w:tab/>
            </w:r>
            <w:r w:rsidRPr="00291F0F">
              <w:rPr>
                <w:rStyle w:val="afe"/>
              </w:rPr>
              <w:t>Resume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_Toc89432642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03BB558" w14:textId="475A30C1" w:rsidR="00843C86" w:rsidRDefault="00843C86">
          <w:r>
            <w:rPr>
              <w:b/>
              <w:bCs/>
            </w:rPr>
            <w:fldChar w:fldCharType="end"/>
          </w:r>
        </w:p>
      </w:sdtContent>
    </w:sdt>
    <w:p w14:paraId="3C947D8D" w14:textId="5B1B2BD5" w:rsidR="00017CC8" w:rsidRDefault="008B6B32" w:rsidP="008B6B32">
      <w:pPr>
        <w:pStyle w:val="1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0" w:name="_Toc89432628"/>
      <w:r>
        <w:rPr>
          <w:lang w:val="en-US"/>
        </w:rPr>
        <w:t>Team</w:t>
      </w:r>
      <w:bookmarkEnd w:id="0"/>
    </w:p>
    <w:p w14:paraId="084AEDF9" w14:textId="015848D8" w:rsidR="000B701B" w:rsidRPr="000B701B" w:rsidRDefault="00A86DDE" w:rsidP="003C30E0">
      <w:pPr>
        <w:pStyle w:val="30"/>
        <w:numPr>
          <w:ilvl w:val="0"/>
          <w:numId w:val="30"/>
        </w:numPr>
        <w:rPr>
          <w:lang w:val="en-US"/>
        </w:rPr>
      </w:pPr>
      <w:bookmarkStart w:id="1" w:name="_Toc89432629"/>
      <w:bookmarkStart w:id="2" w:name="_Yordan_Stoyanov-_(SCRUM"/>
      <w:bookmarkEnd w:id="2"/>
      <w:r>
        <w:rPr>
          <w:lang w:val="en-US"/>
        </w:rPr>
        <w:t xml:space="preserve">Yordan </w:t>
      </w:r>
      <w:r w:rsidR="003C30E0">
        <w:rPr>
          <w:lang w:val="en-US"/>
        </w:rPr>
        <w:t>S</w:t>
      </w:r>
      <w:r>
        <w:rPr>
          <w:lang w:val="en-US"/>
        </w:rPr>
        <w:t>toyanov</w:t>
      </w:r>
      <w:r w:rsidR="008B6B32" w:rsidRPr="008B6B32">
        <w:rPr>
          <w:lang w:val="en-US"/>
        </w:rPr>
        <w:t>-</w:t>
      </w:r>
      <w:r w:rsidR="00F5392D">
        <w:rPr>
          <w:lang w:val="en-US"/>
        </w:rPr>
        <w:t xml:space="preserve"> </w:t>
      </w:r>
      <w:r w:rsidR="008B6B32" w:rsidRPr="008B6B32">
        <w:rPr>
          <w:lang w:val="en-US"/>
        </w:rPr>
        <w:t>(</w:t>
      </w:r>
      <w:r w:rsidR="00A758E7">
        <w:rPr>
          <w:lang w:val="en-US"/>
        </w:rPr>
        <w:t>SCRUM TRAINER</w:t>
      </w:r>
      <w:r w:rsidR="00F5392D">
        <w:rPr>
          <w:lang w:val="en-US"/>
        </w:rPr>
        <w:t>)</w:t>
      </w:r>
      <w:r w:rsidR="00A6663A">
        <w:rPr>
          <w:lang w:val="en-US"/>
        </w:rPr>
        <w:t>-</w:t>
      </w:r>
      <w:r w:rsidR="00F5392D">
        <w:rPr>
          <w:lang w:val="en-US"/>
        </w:rPr>
        <w:t xml:space="preserve"> </w:t>
      </w:r>
      <w:hyperlink r:id="rId16" w:history="1">
        <w:r w:rsidR="00F5392D" w:rsidRPr="005C5D1C">
          <w:rPr>
            <w:rStyle w:val="afe"/>
            <w:lang w:val="en-US"/>
          </w:rPr>
          <w:t>YSSTOYANOV20@codingburgas.bg</w:t>
        </w:r>
        <w:bookmarkEnd w:id="1"/>
      </w:hyperlink>
    </w:p>
    <w:p w14:paraId="384294F2" w14:textId="5D034992" w:rsidR="00A6663A" w:rsidRPr="00A6663A" w:rsidRDefault="00F5392D" w:rsidP="003C30E0">
      <w:pPr>
        <w:pStyle w:val="30"/>
        <w:numPr>
          <w:ilvl w:val="0"/>
          <w:numId w:val="30"/>
        </w:numPr>
        <w:rPr>
          <w:lang w:val="de-DE"/>
        </w:rPr>
      </w:pPr>
      <w:bookmarkStart w:id="3" w:name="_Toc89432630"/>
      <w:bookmarkStart w:id="4" w:name="_Petar_Matsaliev_-"/>
      <w:bookmarkEnd w:id="4"/>
      <w:r>
        <w:rPr>
          <w:lang w:val="de-DE"/>
        </w:rPr>
        <w:t>Petar Matsaliev</w:t>
      </w:r>
      <w:r w:rsidR="008B6B32" w:rsidRPr="00A6663A">
        <w:rPr>
          <w:lang w:val="de-DE"/>
        </w:rPr>
        <w:t xml:space="preserve"> - (</w:t>
      </w:r>
      <w:r w:rsidR="00A758E7">
        <w:rPr>
          <w:lang w:val="de-DE"/>
        </w:rPr>
        <w:t>DEVELOPER</w:t>
      </w:r>
      <w:r w:rsidR="008B6B32" w:rsidRPr="00A6663A">
        <w:rPr>
          <w:lang w:val="de-DE"/>
        </w:rPr>
        <w:t xml:space="preserve">) </w:t>
      </w:r>
      <w:r>
        <w:rPr>
          <w:lang w:val="de-DE"/>
        </w:rPr>
        <w:t>–</w:t>
      </w:r>
      <w:r w:rsidR="008B6B32" w:rsidRPr="00A6663A">
        <w:rPr>
          <w:lang w:val="de-DE"/>
        </w:rPr>
        <w:t xml:space="preserve"> </w:t>
      </w:r>
      <w:hyperlink r:id="rId17" w:history="1">
        <w:r w:rsidRPr="00F5392D">
          <w:rPr>
            <w:rStyle w:val="afe"/>
            <w:lang w:val="de-DE"/>
          </w:rPr>
          <w:t>PDMatsaliev@codingburgas.bg</w:t>
        </w:r>
        <w:bookmarkEnd w:id="3"/>
      </w:hyperlink>
    </w:p>
    <w:p w14:paraId="33BBFBD7" w14:textId="61FBF96A" w:rsidR="00A6663A" w:rsidRPr="00A6663A" w:rsidRDefault="00F5392D" w:rsidP="003C30E0">
      <w:pPr>
        <w:pStyle w:val="30"/>
        <w:numPr>
          <w:ilvl w:val="0"/>
          <w:numId w:val="30"/>
        </w:numPr>
        <w:rPr>
          <w:lang w:val="en-US"/>
        </w:rPr>
      </w:pPr>
      <w:bookmarkStart w:id="5" w:name="_Toc89432631"/>
      <w:bookmarkStart w:id="6" w:name="_Daniil_Furnika_-"/>
      <w:bookmarkEnd w:id="6"/>
      <w:r>
        <w:rPr>
          <w:lang w:val="en-US"/>
        </w:rPr>
        <w:t>Daniil Furnika</w:t>
      </w:r>
      <w:r w:rsidR="008B6B32" w:rsidRPr="00A6663A">
        <w:rPr>
          <w:lang w:val="en-US"/>
        </w:rPr>
        <w:t xml:space="preserve"> - (</w:t>
      </w:r>
      <w:r w:rsidR="00A758E7">
        <w:rPr>
          <w:lang w:val="en-US"/>
        </w:rPr>
        <w:t>DEVELOPER</w:t>
      </w:r>
      <w:r w:rsidR="008B6B32" w:rsidRPr="00A6663A">
        <w:rPr>
          <w:lang w:val="en-US"/>
        </w:rPr>
        <w:t xml:space="preserve">) - </w:t>
      </w:r>
      <w:hyperlink r:id="rId18" w:history="1">
        <w:r w:rsidR="00D65014">
          <w:rPr>
            <w:rStyle w:val="afe"/>
            <w:lang w:val="en-US"/>
          </w:rPr>
          <w:t>DVFurnika20@codingburgas.bg</w:t>
        </w:r>
        <w:bookmarkEnd w:id="5"/>
      </w:hyperlink>
    </w:p>
    <w:p w14:paraId="7D56F44B" w14:textId="74A3D629" w:rsidR="00A6663A" w:rsidRDefault="00F5392D" w:rsidP="003C30E0">
      <w:pPr>
        <w:pStyle w:val="30"/>
        <w:numPr>
          <w:ilvl w:val="0"/>
          <w:numId w:val="30"/>
        </w:numPr>
        <w:rPr>
          <w:lang w:val="en-US"/>
        </w:rPr>
      </w:pPr>
      <w:bookmarkStart w:id="7" w:name="_Toc89432632"/>
      <w:bookmarkStart w:id="8" w:name="_Ivan_Chelebiev_-"/>
      <w:bookmarkEnd w:id="8"/>
      <w:r>
        <w:rPr>
          <w:lang w:val="en-US"/>
        </w:rPr>
        <w:t>Ivan Chelebiev</w:t>
      </w:r>
      <w:r w:rsidR="00A6663A">
        <w:rPr>
          <w:lang w:val="en-US"/>
        </w:rPr>
        <w:t xml:space="preserve"> - (</w:t>
      </w:r>
      <w:r w:rsidR="00A758E7">
        <w:rPr>
          <w:lang w:val="en-US"/>
        </w:rPr>
        <w:t>QA</w:t>
      </w:r>
      <w:r w:rsidR="00A6663A">
        <w:rPr>
          <w:lang w:val="en-US"/>
        </w:rPr>
        <w:t xml:space="preserve">) - </w:t>
      </w:r>
      <w:hyperlink r:id="rId19" w:history="1">
        <w:r w:rsidR="00D65014" w:rsidRPr="00D65014">
          <w:rPr>
            <w:rStyle w:val="afe"/>
            <w:lang w:val="en-US"/>
          </w:rPr>
          <w:t>IDChelebiev20@codingburgas.bg</w:t>
        </w:r>
        <w:bookmarkEnd w:id="7"/>
      </w:hyperlink>
    </w:p>
    <w:p w14:paraId="33E0B8CB" w14:textId="70ACF1C4" w:rsidR="008B6B32" w:rsidRDefault="008B6B32" w:rsidP="008B6B32">
      <w:pPr>
        <w:pStyle w:val="1"/>
        <w:numPr>
          <w:ilvl w:val="0"/>
          <w:numId w:val="29"/>
        </w:numPr>
        <w:rPr>
          <w:lang w:val="en-US"/>
        </w:rPr>
      </w:pPr>
      <w:bookmarkStart w:id="9" w:name="_Toc89432633"/>
      <w:r>
        <w:rPr>
          <w:lang w:val="en-US"/>
        </w:rPr>
        <w:t>Roles</w:t>
      </w:r>
      <w:bookmarkEnd w:id="9"/>
    </w:p>
    <w:p w14:paraId="3F3EBBB4" w14:textId="07E5EFED" w:rsidR="008B6B32" w:rsidRPr="008B6B32" w:rsidRDefault="008B6B32" w:rsidP="008B6B32">
      <w:pPr>
        <w:pStyle w:val="2"/>
        <w:numPr>
          <w:ilvl w:val="0"/>
          <w:numId w:val="31"/>
        </w:numPr>
        <w:rPr>
          <w:lang w:val="en-US"/>
        </w:rPr>
      </w:pPr>
      <w:bookmarkStart w:id="10" w:name="_Toc89432634"/>
      <w:r w:rsidRPr="008B6B32">
        <w:rPr>
          <w:lang w:val="en-US"/>
        </w:rPr>
        <w:t>Scrum Trainer</w:t>
      </w:r>
      <w:bookmarkEnd w:id="10"/>
    </w:p>
    <w:p w14:paraId="7B09B64A" w14:textId="77777777" w:rsidR="009D6BFF" w:rsidRDefault="008B6B32" w:rsidP="008B6B32">
      <w:pPr>
        <w:pStyle w:val="ac"/>
        <w:rPr>
          <w:color w:val="404040" w:themeColor="text1" w:themeTint="BF"/>
          <w:sz w:val="24"/>
          <w:szCs w:val="24"/>
          <w:lang w:val="en-US"/>
        </w:rPr>
      </w:pPr>
      <w:r w:rsidRPr="008B6B32">
        <w:rPr>
          <w:color w:val="404040" w:themeColor="text1" w:themeTint="BF"/>
          <w:sz w:val="24"/>
          <w:szCs w:val="24"/>
          <w:lang w:val="en-US"/>
        </w:rPr>
        <w:t>They are skilled in software development and/or product management. They are experts in Scrum and have extensive experience applying, leading, teaching, and coaching it.</w:t>
      </w:r>
    </w:p>
    <w:p w14:paraId="1253BBB6" w14:textId="5CA244B3" w:rsidR="008B6B32" w:rsidRPr="008B6B32" w:rsidRDefault="008B6B32" w:rsidP="008B6B32">
      <w:pPr>
        <w:pStyle w:val="2"/>
        <w:numPr>
          <w:ilvl w:val="0"/>
          <w:numId w:val="31"/>
        </w:numPr>
        <w:rPr>
          <w:lang w:val="en-US"/>
        </w:rPr>
      </w:pPr>
      <w:bookmarkStart w:id="11" w:name="_Toc89432635"/>
      <w:r w:rsidRPr="008B6B32">
        <w:rPr>
          <w:lang w:val="en-US"/>
        </w:rPr>
        <w:t>Back End</w:t>
      </w:r>
      <w:bookmarkEnd w:id="11"/>
    </w:p>
    <w:p w14:paraId="2EF73C63" w14:textId="173767E5" w:rsidR="009D6BFF" w:rsidRDefault="008B6B32" w:rsidP="009D6BFF">
      <w:pPr>
        <w:pStyle w:val="ac"/>
        <w:rPr>
          <w:color w:val="404040" w:themeColor="text1" w:themeTint="BF"/>
          <w:sz w:val="24"/>
          <w:szCs w:val="24"/>
          <w:lang w:val="en-US"/>
        </w:rPr>
      </w:pPr>
      <w:r w:rsidRPr="008B6B32">
        <w:rPr>
          <w:color w:val="404040" w:themeColor="text1" w:themeTint="BF"/>
          <w:sz w:val="24"/>
          <w:szCs w:val="24"/>
          <w:lang w:val="en-US"/>
        </w:rPr>
        <w:t xml:space="preserve">A back-end web developer is responsible </w:t>
      </w:r>
      <w:r w:rsidR="009D6BFF">
        <w:rPr>
          <w:color w:val="404040" w:themeColor="text1" w:themeTint="BF"/>
          <w:sz w:val="24"/>
          <w:szCs w:val="24"/>
          <w:lang w:val="en-US"/>
        </w:rPr>
        <w:t>for creating a lot of the code</w:t>
      </w:r>
      <w:r w:rsidR="00D65014">
        <w:rPr>
          <w:color w:val="404040" w:themeColor="text1" w:themeTint="BF"/>
          <w:sz w:val="24"/>
          <w:szCs w:val="24"/>
          <w:lang w:val="en-US"/>
        </w:rPr>
        <w:t xml:space="preserve"> used in the </w:t>
      </w:r>
      <w:r w:rsidR="00460BE6">
        <w:rPr>
          <w:color w:val="404040" w:themeColor="text1" w:themeTint="BF"/>
          <w:sz w:val="24"/>
          <w:szCs w:val="24"/>
          <w:lang w:val="en-US"/>
        </w:rPr>
        <w:t>application or program. They are the main writers of the program</w:t>
      </w:r>
    </w:p>
    <w:p w14:paraId="20F99E9D" w14:textId="0540F818" w:rsidR="00460BE6" w:rsidRPr="008B6B32" w:rsidRDefault="00460BE6" w:rsidP="00460BE6">
      <w:pPr>
        <w:pStyle w:val="2"/>
        <w:numPr>
          <w:ilvl w:val="0"/>
          <w:numId w:val="31"/>
        </w:numPr>
        <w:rPr>
          <w:lang w:val="en-US"/>
        </w:rPr>
      </w:pPr>
      <w:bookmarkStart w:id="12" w:name="_Toc89432636"/>
      <w:r>
        <w:rPr>
          <w:lang w:val="en-US"/>
        </w:rPr>
        <w:t>QA</w:t>
      </w:r>
      <w:bookmarkEnd w:id="12"/>
    </w:p>
    <w:p w14:paraId="64D29066" w14:textId="73FCA315" w:rsidR="008B6B32" w:rsidRDefault="00460BE6" w:rsidP="008B6B32">
      <w:pPr>
        <w:pStyle w:val="ac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QA-Quality assurance. Quality assurance engineers make sure the program works properly. They test the application, write down different tests, and describe them in the QA documentation.</w:t>
      </w:r>
    </w:p>
    <w:p w14:paraId="059D862A" w14:textId="3E095B43" w:rsidR="008B6B32" w:rsidRPr="008B6B32" w:rsidRDefault="008B6B32" w:rsidP="008B6B32">
      <w:pPr>
        <w:spacing w:line="276" w:lineRule="auto"/>
        <w:rPr>
          <w:color w:val="404040" w:themeColor="text1" w:themeTint="BF"/>
          <w:sz w:val="24"/>
          <w:szCs w:val="24"/>
          <w:lang w:val="en-US"/>
        </w:rPr>
      </w:pPr>
    </w:p>
    <w:p w14:paraId="5C58796A" w14:textId="6F9E2E72" w:rsidR="00017CC8" w:rsidRDefault="008B6B32" w:rsidP="008B6B32">
      <w:pPr>
        <w:pStyle w:val="1"/>
        <w:numPr>
          <w:ilvl w:val="0"/>
          <w:numId w:val="29"/>
        </w:numPr>
        <w:rPr>
          <w:lang w:val="en-US"/>
        </w:rPr>
      </w:pPr>
      <w:bookmarkStart w:id="13" w:name="_Toc89432637"/>
      <w:r w:rsidRPr="008B6B32">
        <w:rPr>
          <w:lang w:val="en-US"/>
        </w:rPr>
        <w:t>Used programs and languages</w:t>
      </w:r>
      <w:bookmarkEnd w:id="13"/>
    </w:p>
    <w:p w14:paraId="121D8C3F" w14:textId="22B6271A" w:rsidR="008B6B32" w:rsidRDefault="00460BE6" w:rsidP="008B6B32">
      <w:pPr>
        <w:pStyle w:val="2"/>
        <w:numPr>
          <w:ilvl w:val="0"/>
          <w:numId w:val="31"/>
        </w:numPr>
        <w:rPr>
          <w:lang w:val="en-US"/>
        </w:rPr>
      </w:pPr>
      <w:bookmarkStart w:id="14" w:name="_Toc89432638"/>
      <w:r>
        <w:rPr>
          <w:lang w:val="en-US"/>
        </w:rPr>
        <w:t>C++</w:t>
      </w:r>
      <w:bookmarkEnd w:id="14"/>
    </w:p>
    <w:p w14:paraId="6C54DA06" w14:textId="58962A6A" w:rsidR="008B6B32" w:rsidRPr="002C42FE" w:rsidRDefault="00C2052A" w:rsidP="002C42FE">
      <w:pPr>
        <w:pStyle w:val="ac"/>
        <w:rPr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8642397" wp14:editId="1F051525">
            <wp:simplePos x="0" y="0"/>
            <wp:positionH relativeFrom="column">
              <wp:posOffset>2595245</wp:posOffset>
            </wp:positionH>
            <wp:positionV relativeFrom="paragraph">
              <wp:posOffset>247015</wp:posOffset>
            </wp:positionV>
            <wp:extent cx="349885" cy="34988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BE6">
        <w:rPr>
          <w:color w:val="404040" w:themeColor="text1" w:themeTint="BF"/>
          <w:sz w:val="24"/>
          <w:szCs w:val="24"/>
          <w:lang w:val="en-US"/>
        </w:rPr>
        <w:t>C++ is a widely</w:t>
      </w:r>
      <w:r w:rsidR="004969BD">
        <w:rPr>
          <w:color w:val="404040" w:themeColor="text1" w:themeTint="BF"/>
          <w:sz w:val="24"/>
          <w:szCs w:val="24"/>
          <w:lang w:val="en-US"/>
        </w:rPr>
        <w:t xml:space="preserve"> used general-</w:t>
      </w:r>
      <w:proofErr w:type="gramStart"/>
      <w:r w:rsidR="004969BD">
        <w:rPr>
          <w:color w:val="404040" w:themeColor="text1" w:themeTint="BF"/>
          <w:sz w:val="24"/>
          <w:szCs w:val="24"/>
          <w:lang w:val="en-US"/>
        </w:rPr>
        <w:t>purpose</w:t>
      </w:r>
      <w:r w:rsidR="00460BE6">
        <w:rPr>
          <w:color w:val="404040" w:themeColor="text1" w:themeTint="BF"/>
          <w:sz w:val="24"/>
          <w:szCs w:val="24"/>
          <w:lang w:val="en-US"/>
        </w:rPr>
        <w:t xml:space="preserve">  </w:t>
      </w:r>
      <w:r w:rsidR="004969BD">
        <w:rPr>
          <w:color w:val="404040" w:themeColor="text1" w:themeTint="BF"/>
          <w:sz w:val="24"/>
          <w:szCs w:val="24"/>
          <w:lang w:val="en-US"/>
        </w:rPr>
        <w:t>universal</w:t>
      </w:r>
      <w:proofErr w:type="gramEnd"/>
      <w:r w:rsidR="004969BD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460BE6">
        <w:rPr>
          <w:color w:val="404040" w:themeColor="text1" w:themeTint="BF"/>
          <w:sz w:val="24"/>
          <w:szCs w:val="24"/>
          <w:lang w:val="en-US"/>
        </w:rPr>
        <w:t>programing language</w:t>
      </w:r>
      <w:r w:rsidR="004969BD">
        <w:rPr>
          <w:color w:val="404040" w:themeColor="text1" w:themeTint="BF"/>
          <w:sz w:val="24"/>
          <w:szCs w:val="24"/>
          <w:lang w:val="en-US"/>
        </w:rPr>
        <w:t xml:space="preserve"> based on C </w:t>
      </w:r>
      <w:r w:rsidR="008B6B32" w:rsidRPr="002C42FE">
        <w:rPr>
          <w:color w:val="404040" w:themeColor="text1" w:themeTint="BF"/>
          <w:sz w:val="24"/>
          <w:szCs w:val="24"/>
          <w:lang w:val="en-US"/>
        </w:rPr>
        <w:t>.</w:t>
      </w:r>
      <w:r w:rsidR="002C42FE" w:rsidRPr="002C42FE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</w:p>
    <w:p w14:paraId="3D734201" w14:textId="1DAE48B8" w:rsidR="008B6B32" w:rsidRDefault="00C2052A" w:rsidP="008B6B32">
      <w:pPr>
        <w:pStyle w:val="2"/>
        <w:numPr>
          <w:ilvl w:val="0"/>
          <w:numId w:val="31"/>
        </w:numPr>
        <w:rPr>
          <w:lang w:val="en-US"/>
        </w:rPr>
      </w:pPr>
      <w:bookmarkStart w:id="15" w:name="_Toc89432639"/>
      <w:r>
        <w:rPr>
          <w:lang w:val="en-US"/>
        </w:rPr>
        <w:t>Visual Studio Code</w:t>
      </w:r>
      <w:bookmarkEnd w:id="15"/>
    </w:p>
    <w:p w14:paraId="077B2A11" w14:textId="5F6DC683" w:rsidR="008B6B32" w:rsidRPr="00C2052A" w:rsidRDefault="00C2052A" w:rsidP="00C2052A">
      <w:pPr>
        <w:pStyle w:val="ac"/>
        <w:ind w:left="1211"/>
        <w:rPr>
          <w:color w:val="404040" w:themeColor="text1" w:themeTint="BF"/>
          <w:sz w:val="24"/>
          <w:szCs w:val="24"/>
          <w:lang w:val="en-US"/>
        </w:rPr>
      </w:pPr>
      <w:r w:rsidRPr="002C42FE">
        <w:rPr>
          <w:color w:val="404040" w:themeColor="text1" w:themeTint="BF"/>
          <w:sz w:val="24"/>
          <w:szCs w:val="24"/>
          <w:lang w:val="en-US"/>
        </w:rPr>
        <w:t xml:space="preserve">Visual Studio Code is a freeware source-code editor made by Microsoft. Features include support for debugging, syntax highlighting, intelligent code completion, snippets, code refactoring, and embedded </w:t>
      </w:r>
      <w:proofErr w:type="spellStart"/>
      <w:r w:rsidRPr="002C42FE">
        <w:rPr>
          <w:color w:val="404040" w:themeColor="text1" w:themeTint="BF"/>
          <w:sz w:val="24"/>
          <w:szCs w:val="24"/>
          <w:lang w:val="en-US"/>
        </w:rPr>
        <w:t>Git.</w:t>
      </w:r>
      <w:r w:rsidR="008B6B32">
        <w:rPr>
          <w:lang w:val="en-US"/>
        </w:rPr>
        <w:t>Visual</w:t>
      </w:r>
      <w:proofErr w:type="spellEnd"/>
      <w:r w:rsidR="008B6B32">
        <w:rPr>
          <w:lang w:val="en-US"/>
        </w:rPr>
        <w:t xml:space="preserve"> Studio Code</w:t>
      </w:r>
    </w:p>
    <w:p w14:paraId="7E087020" w14:textId="6B2ADDFE" w:rsidR="00F43966" w:rsidRDefault="00A86DDE" w:rsidP="00C2052A">
      <w:pPr>
        <w:pStyle w:val="2"/>
        <w:ind w:left="1211"/>
        <w:rPr>
          <w:lang w:val="en-US"/>
        </w:rPr>
      </w:pPr>
      <w:bookmarkStart w:id="16" w:name="_Toc89432640"/>
      <w:r w:rsidRPr="00F43966">
        <w:rPr>
          <w:noProof/>
        </w:rPr>
        <w:lastRenderedPageBreak/>
        <w:drawing>
          <wp:anchor distT="0" distB="0" distL="114300" distR="114300" simplePos="0" relativeHeight="251696640" behindDoc="0" locked="0" layoutInCell="1" allowOverlap="1" wp14:anchorId="4838526E" wp14:editId="492EE115">
            <wp:simplePos x="0" y="0"/>
            <wp:positionH relativeFrom="column">
              <wp:posOffset>1295400</wp:posOffset>
            </wp:positionH>
            <wp:positionV relativeFrom="paragraph">
              <wp:posOffset>0</wp:posOffset>
            </wp:positionV>
            <wp:extent cx="338265" cy="328412"/>
            <wp:effectExtent l="0" t="0" r="5080" b="0"/>
            <wp:wrapNone/>
            <wp:docPr id="1028" name="Picture 4" descr="Na - Ms Word Png Icon Clipart - Full Size Clipart (#4019240) - PinClipart">
              <a:extLst xmlns:a="http://schemas.openxmlformats.org/drawingml/2006/main">
                <a:ext uri="{FF2B5EF4-FFF2-40B4-BE49-F238E27FC236}">
                  <a16:creationId xmlns:a16="http://schemas.microsoft.com/office/drawing/2014/main" id="{935341C6-2D4A-402D-A655-310BEAD02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Na - Ms Word Png Icon Clipart - Full Size Clipart (#4019240) - PinClipart">
                      <a:extLst>
                        <a:ext uri="{FF2B5EF4-FFF2-40B4-BE49-F238E27FC236}">
                          <a16:creationId xmlns:a16="http://schemas.microsoft.com/office/drawing/2014/main" id="{935341C6-2D4A-402D-A655-310BEAD021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5" cy="328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66">
        <w:rPr>
          <w:lang w:val="en-US"/>
        </w:rPr>
        <w:t>Word</w:t>
      </w:r>
      <w:bookmarkEnd w:id="16"/>
      <w:r w:rsidR="00F43966" w:rsidRPr="00F43966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</w:p>
    <w:p w14:paraId="256EEE1E" w14:textId="40EE20D0" w:rsidR="00F43966" w:rsidRPr="00F43966" w:rsidRDefault="00F43966" w:rsidP="00F43966">
      <w:pPr>
        <w:pStyle w:val="ac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noProof/>
        </w:rPr>
        <w:drawing>
          <wp:anchor distT="0" distB="0" distL="114300" distR="114300" simplePos="0" relativeHeight="251694592" behindDoc="0" locked="0" layoutInCell="1" allowOverlap="1" wp14:anchorId="295AE5B0" wp14:editId="3402F0D0">
            <wp:simplePos x="0" y="0"/>
            <wp:positionH relativeFrom="column">
              <wp:posOffset>1828800</wp:posOffset>
            </wp:positionH>
            <wp:positionV relativeFrom="paragraph">
              <wp:posOffset>634365</wp:posOffset>
            </wp:positionV>
            <wp:extent cx="457200" cy="457200"/>
            <wp:effectExtent l="0" t="0" r="0" b="0"/>
            <wp:wrapNone/>
            <wp:docPr id="1030" name="Picture 6" descr="Microsoft PowerPoint 2019 Icon">
              <a:extLst xmlns:a="http://schemas.openxmlformats.org/drawingml/2006/main">
                <a:ext uri="{FF2B5EF4-FFF2-40B4-BE49-F238E27FC236}">
                  <a16:creationId xmlns:a16="http://schemas.microsoft.com/office/drawing/2014/main" id="{5F28C6F5-F859-44F9-B1C7-024B79E22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icrosoft PowerPoint 2019 Icon">
                      <a:extLst>
                        <a:ext uri="{FF2B5EF4-FFF2-40B4-BE49-F238E27FC236}">
                          <a16:creationId xmlns:a16="http://schemas.microsoft.com/office/drawing/2014/main" id="{5F28C6F5-F859-44F9-B1C7-024B79E226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966">
        <w:rPr>
          <w:color w:val="404040" w:themeColor="text1" w:themeTint="BF"/>
          <w:sz w:val="24"/>
          <w:szCs w:val="24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documents.</w:t>
      </w:r>
    </w:p>
    <w:p w14:paraId="54320478" w14:textId="7153B9BD" w:rsidR="00F43966" w:rsidRDefault="00F43966" w:rsidP="00F43966">
      <w:pPr>
        <w:pStyle w:val="2"/>
        <w:numPr>
          <w:ilvl w:val="0"/>
          <w:numId w:val="31"/>
        </w:numPr>
        <w:rPr>
          <w:lang w:val="en-US"/>
        </w:rPr>
      </w:pPr>
      <w:bookmarkStart w:id="17" w:name="_Toc89432641"/>
      <w:r>
        <w:rPr>
          <w:lang w:val="en-US"/>
        </w:rPr>
        <w:t>PowerPoint</w:t>
      </w:r>
      <w:bookmarkEnd w:id="17"/>
      <w:r w:rsidRPr="00F43966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</w:p>
    <w:p w14:paraId="0770A1CE" w14:textId="77777777" w:rsidR="00F43966" w:rsidRDefault="00F43966" w:rsidP="00F43966">
      <w:pPr>
        <w:spacing w:line="276" w:lineRule="auto"/>
        <w:ind w:left="720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color w:val="404040" w:themeColor="text1" w:themeTint="BF"/>
          <w:sz w:val="24"/>
          <w:szCs w:val="24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</w:p>
    <w:p w14:paraId="29250F47" w14:textId="4A9C1597" w:rsidR="002C42FE" w:rsidRPr="00F43966" w:rsidRDefault="0040715A" w:rsidP="00F43966">
      <w:pPr>
        <w:pStyle w:val="1"/>
        <w:numPr>
          <w:ilvl w:val="0"/>
          <w:numId w:val="29"/>
        </w:numPr>
        <w:rPr>
          <w:sz w:val="24"/>
          <w:szCs w:val="24"/>
          <w:lang w:val="en-US"/>
        </w:rPr>
      </w:pPr>
      <w:bookmarkStart w:id="18" w:name="_Toc89432642"/>
      <w:r w:rsidRPr="00F43966">
        <w:rPr>
          <w:lang w:val="en-US"/>
        </w:rPr>
        <w:t>Resume</w:t>
      </w:r>
      <w:bookmarkEnd w:id="18"/>
    </w:p>
    <w:p w14:paraId="2D93116E" w14:textId="44C2D1DA" w:rsidR="00C11A35" w:rsidRDefault="0040715A" w:rsidP="0093607B">
      <w:pPr>
        <w:pStyle w:val="ac"/>
        <w:rPr>
          <w:lang w:val="en-US"/>
        </w:rPr>
      </w:pPr>
      <w:r w:rsidRPr="0040715A">
        <w:rPr>
          <w:color w:val="404040" w:themeColor="text1" w:themeTint="BF"/>
          <w:sz w:val="24"/>
          <w:szCs w:val="24"/>
          <w:lang w:val="en-US"/>
        </w:rPr>
        <w:t xml:space="preserve">Hi! We are </w:t>
      </w:r>
      <w:r w:rsidR="00C2052A">
        <w:rPr>
          <w:color w:val="404040" w:themeColor="text1" w:themeTint="BF"/>
          <w:sz w:val="24"/>
          <w:szCs w:val="24"/>
          <w:lang w:val="en-US"/>
        </w:rPr>
        <w:t xml:space="preserve">Isaac </w:t>
      </w:r>
      <w:proofErr w:type="spellStart"/>
      <w:r w:rsidR="00C2052A">
        <w:rPr>
          <w:color w:val="404040" w:themeColor="text1" w:themeTint="BF"/>
          <w:sz w:val="24"/>
          <w:szCs w:val="24"/>
          <w:lang w:val="en-US"/>
        </w:rPr>
        <w:t>Oldton</w:t>
      </w:r>
      <w:proofErr w:type="spellEnd"/>
      <w:r w:rsidRPr="0040715A">
        <w:rPr>
          <w:color w:val="404040" w:themeColor="text1" w:themeTint="BF"/>
          <w:sz w:val="24"/>
          <w:szCs w:val="24"/>
          <w:lang w:val="en-US"/>
        </w:rPr>
        <w:t>. The task we had to complete for this project was to create a</w:t>
      </w:r>
      <w:r w:rsidR="00C2052A">
        <w:rPr>
          <w:color w:val="404040" w:themeColor="text1" w:themeTint="BF"/>
          <w:sz w:val="24"/>
          <w:szCs w:val="24"/>
          <w:lang w:val="en-US"/>
        </w:rPr>
        <w:t>n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C2052A">
        <w:rPr>
          <w:color w:val="404040" w:themeColor="text1" w:themeTint="BF"/>
          <w:sz w:val="24"/>
          <w:szCs w:val="24"/>
          <w:lang w:val="en-US"/>
        </w:rPr>
        <w:t xml:space="preserve">application 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using </w:t>
      </w:r>
      <w:r w:rsidR="00C2052A">
        <w:rPr>
          <w:color w:val="404040" w:themeColor="text1" w:themeTint="BF"/>
          <w:sz w:val="24"/>
          <w:szCs w:val="24"/>
          <w:lang w:val="en-US"/>
        </w:rPr>
        <w:t>C++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. The topic is </w:t>
      </w:r>
      <w:r w:rsidR="003E3D20">
        <w:rPr>
          <w:color w:val="404040" w:themeColor="text1" w:themeTint="BF"/>
          <w:sz w:val="24"/>
          <w:szCs w:val="24"/>
          <w:lang w:val="en-US"/>
        </w:rPr>
        <w:t>“</w:t>
      </w:r>
      <w:r w:rsidR="00C2052A">
        <w:rPr>
          <w:color w:val="404040" w:themeColor="text1" w:themeTint="BF"/>
          <w:sz w:val="24"/>
          <w:szCs w:val="24"/>
          <w:lang w:val="en-US"/>
        </w:rPr>
        <w:t>Physics Games</w:t>
      </w:r>
      <w:r w:rsidR="003E3D20">
        <w:rPr>
          <w:color w:val="404040" w:themeColor="text1" w:themeTint="BF"/>
          <w:sz w:val="24"/>
          <w:szCs w:val="24"/>
          <w:lang w:val="en-US"/>
        </w:rPr>
        <w:t>”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. </w:t>
      </w:r>
      <w:r w:rsidR="003E3D20">
        <w:rPr>
          <w:color w:val="404040" w:themeColor="text1" w:themeTint="BF"/>
          <w:sz w:val="24"/>
          <w:szCs w:val="24"/>
          <w:lang w:val="en-US"/>
        </w:rPr>
        <w:t>The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 purpose </w:t>
      </w:r>
      <w:r w:rsidR="003E3D20">
        <w:rPr>
          <w:color w:val="404040" w:themeColor="text1" w:themeTint="BF"/>
          <w:sz w:val="24"/>
          <w:szCs w:val="24"/>
          <w:lang w:val="en-US"/>
        </w:rPr>
        <w:t xml:space="preserve">of our </w:t>
      </w:r>
      <w:r w:rsidR="00C2052A">
        <w:rPr>
          <w:color w:val="404040" w:themeColor="text1" w:themeTint="BF"/>
          <w:sz w:val="24"/>
          <w:szCs w:val="24"/>
          <w:lang w:val="en-US"/>
        </w:rPr>
        <w:t>application</w:t>
      </w:r>
      <w:r w:rsidR="003E3D20">
        <w:rPr>
          <w:color w:val="404040" w:themeColor="text1" w:themeTint="BF"/>
          <w:sz w:val="24"/>
          <w:szCs w:val="24"/>
          <w:lang w:val="en-US"/>
        </w:rPr>
        <w:t xml:space="preserve"> </w:t>
      </w:r>
      <w:r w:rsidRPr="0040715A">
        <w:rPr>
          <w:color w:val="404040" w:themeColor="text1" w:themeTint="BF"/>
          <w:sz w:val="24"/>
          <w:szCs w:val="24"/>
          <w:lang w:val="en-US"/>
        </w:rPr>
        <w:t>is to</w:t>
      </w:r>
      <w:r w:rsidR="003E3D20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C2052A">
        <w:rPr>
          <w:color w:val="404040" w:themeColor="text1" w:themeTint="BF"/>
          <w:sz w:val="24"/>
          <w:szCs w:val="24"/>
          <w:lang w:val="en-US"/>
        </w:rPr>
        <w:t xml:space="preserve">teach the user to use important formulas in Physics, while </w:t>
      </w:r>
      <w:r w:rsidR="0093607B">
        <w:rPr>
          <w:color w:val="404040" w:themeColor="text1" w:themeTint="BF"/>
          <w:sz w:val="24"/>
          <w:szCs w:val="24"/>
          <w:lang w:val="en-US"/>
        </w:rPr>
        <w:t>entertaining</w:t>
      </w:r>
      <w:r w:rsidR="00C2052A">
        <w:rPr>
          <w:color w:val="404040" w:themeColor="text1" w:themeTint="BF"/>
          <w:sz w:val="24"/>
          <w:szCs w:val="24"/>
          <w:lang w:val="en-US"/>
        </w:rPr>
        <w:t xml:space="preserve"> him</w:t>
      </w:r>
      <w:r w:rsidRPr="0040715A">
        <w:rPr>
          <w:color w:val="404040" w:themeColor="text1" w:themeTint="BF"/>
          <w:sz w:val="24"/>
          <w:szCs w:val="24"/>
          <w:lang w:val="en-US"/>
        </w:rPr>
        <w:t>.</w:t>
      </w:r>
      <w:r w:rsidR="003E3D20">
        <w:rPr>
          <w:color w:val="404040" w:themeColor="text1" w:themeTint="BF"/>
          <w:sz w:val="24"/>
          <w:szCs w:val="24"/>
          <w:lang w:val="en-US"/>
        </w:rPr>
        <w:t xml:space="preserve"> There </w:t>
      </w:r>
      <w:r w:rsidR="0093607B">
        <w:rPr>
          <w:color w:val="404040" w:themeColor="text1" w:themeTint="BF"/>
          <w:sz w:val="24"/>
          <w:szCs w:val="24"/>
          <w:lang w:val="en-US"/>
        </w:rPr>
        <w:t>is a main menu, a calculator menu, a guide for the game, and the game itself</w:t>
      </w:r>
      <w:r w:rsidRPr="0040715A">
        <w:rPr>
          <w:color w:val="404040" w:themeColor="text1" w:themeTint="BF"/>
          <w:sz w:val="24"/>
          <w:szCs w:val="24"/>
          <w:lang w:val="en-US"/>
        </w:rPr>
        <w:t>.</w:t>
      </w:r>
      <w:r w:rsidR="003E3D20">
        <w:rPr>
          <w:color w:val="404040" w:themeColor="text1" w:themeTint="BF"/>
          <w:sz w:val="24"/>
          <w:szCs w:val="24"/>
          <w:lang w:val="en-US"/>
        </w:rPr>
        <w:t xml:space="preserve"> The </w:t>
      </w:r>
      <w:r w:rsidR="0093607B">
        <w:rPr>
          <w:color w:val="404040" w:themeColor="text1" w:themeTint="BF"/>
          <w:sz w:val="24"/>
          <w:szCs w:val="24"/>
          <w:lang w:val="en-US"/>
        </w:rPr>
        <w:t>main menu leads to the other pages. The game is fully functional quiz-lore type of game. In the calculator you have 17 different calculators for different physic formulas.</w:t>
      </w:r>
    </w:p>
    <w:p w14:paraId="75882903" w14:textId="77777777" w:rsidR="00667A3D" w:rsidRDefault="00667A3D" w:rsidP="00667A3D">
      <w:pPr>
        <w:jc w:val="center"/>
        <w:rPr>
          <w:noProof/>
          <w:lang w:val="en-US"/>
        </w:rPr>
      </w:pPr>
    </w:p>
    <w:p w14:paraId="44523DEB" w14:textId="33AC56BC" w:rsidR="00C11A35" w:rsidRPr="00C11A35" w:rsidRDefault="00667A3D" w:rsidP="00667A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1D4E79" wp14:editId="7753073F">
            <wp:extent cx="4014488" cy="3764280"/>
            <wp:effectExtent l="0" t="0" r="508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009" cy="377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A35" w:rsidRPr="00C11A35" w:rsidSect="00A047D1">
      <w:footerReference w:type="default" r:id="rId24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219A" w14:textId="77777777" w:rsidR="00772792" w:rsidRDefault="00772792">
      <w:pPr>
        <w:spacing w:after="0" w:line="240" w:lineRule="auto"/>
      </w:pPr>
      <w:r>
        <w:separator/>
      </w:r>
    </w:p>
  </w:endnote>
  <w:endnote w:type="continuationSeparator" w:id="0">
    <w:p w14:paraId="74C22BA6" w14:textId="77777777" w:rsidR="00772792" w:rsidRDefault="0077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afc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67F2" w14:textId="77777777" w:rsidR="00772792" w:rsidRDefault="00772792">
      <w:pPr>
        <w:spacing w:after="0" w:line="240" w:lineRule="auto"/>
      </w:pPr>
      <w:r>
        <w:separator/>
      </w:r>
    </w:p>
  </w:footnote>
  <w:footnote w:type="continuationSeparator" w:id="0">
    <w:p w14:paraId="43E1C45D" w14:textId="77777777" w:rsidR="00772792" w:rsidRDefault="00772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F7487"/>
    <w:multiLevelType w:val="hybridMultilevel"/>
    <w:tmpl w:val="5810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C4E33"/>
    <w:multiLevelType w:val="hybridMultilevel"/>
    <w:tmpl w:val="F4B0C054"/>
    <w:lvl w:ilvl="0" w:tplc="04020005">
      <w:start w:val="1"/>
      <w:numFmt w:val="bullet"/>
      <w:pStyle w:val="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4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5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 w15:restartNumberingAfterBreak="0">
    <w:nsid w:val="2DFF4ED3"/>
    <w:multiLevelType w:val="hybridMultilevel"/>
    <w:tmpl w:val="4A46D9E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4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6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2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6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18"/>
  </w:num>
  <w:num w:numId="5">
    <w:abstractNumId w:val="23"/>
  </w:num>
  <w:num w:numId="6">
    <w:abstractNumId w:val="35"/>
  </w:num>
  <w:num w:numId="7">
    <w:abstractNumId w:val="34"/>
  </w:num>
  <w:num w:numId="8">
    <w:abstractNumId w:val="3"/>
  </w:num>
  <w:num w:numId="9">
    <w:abstractNumId w:val="14"/>
  </w:num>
  <w:num w:numId="10">
    <w:abstractNumId w:val="12"/>
  </w:num>
  <w:num w:numId="11">
    <w:abstractNumId w:val="30"/>
  </w:num>
  <w:num w:numId="12">
    <w:abstractNumId w:val="4"/>
  </w:num>
  <w:num w:numId="13">
    <w:abstractNumId w:val="17"/>
  </w:num>
  <w:num w:numId="14">
    <w:abstractNumId w:val="5"/>
  </w:num>
  <w:num w:numId="15">
    <w:abstractNumId w:val="8"/>
  </w:num>
  <w:num w:numId="16">
    <w:abstractNumId w:val="10"/>
  </w:num>
  <w:num w:numId="17">
    <w:abstractNumId w:val="32"/>
  </w:num>
  <w:num w:numId="18">
    <w:abstractNumId w:val="33"/>
  </w:num>
  <w:num w:numId="19">
    <w:abstractNumId w:val="15"/>
  </w:num>
  <w:num w:numId="20">
    <w:abstractNumId w:val="13"/>
  </w:num>
  <w:num w:numId="21">
    <w:abstractNumId w:val="31"/>
  </w:num>
  <w:num w:numId="22">
    <w:abstractNumId w:val="2"/>
  </w:num>
  <w:num w:numId="23">
    <w:abstractNumId w:val="6"/>
  </w:num>
  <w:num w:numId="24">
    <w:abstractNumId w:val="1"/>
  </w:num>
  <w:num w:numId="25">
    <w:abstractNumId w:val="24"/>
  </w:num>
  <w:num w:numId="26">
    <w:abstractNumId w:val="22"/>
  </w:num>
  <w:num w:numId="27">
    <w:abstractNumId w:val="36"/>
  </w:num>
  <w:num w:numId="28">
    <w:abstractNumId w:val="26"/>
  </w:num>
  <w:num w:numId="29">
    <w:abstractNumId w:val="20"/>
  </w:num>
  <w:num w:numId="30">
    <w:abstractNumId w:val="7"/>
  </w:num>
  <w:num w:numId="31">
    <w:abstractNumId w:val="16"/>
  </w:num>
  <w:num w:numId="32">
    <w:abstractNumId w:val="27"/>
  </w:num>
  <w:num w:numId="33">
    <w:abstractNumId w:val="28"/>
  </w:num>
  <w:num w:numId="34">
    <w:abstractNumId w:val="21"/>
  </w:num>
  <w:num w:numId="35">
    <w:abstractNumId w:val="29"/>
  </w:num>
  <w:num w:numId="36">
    <w:abstractNumId w:val="1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17CC8"/>
    <w:rsid w:val="0007327F"/>
    <w:rsid w:val="000B1366"/>
    <w:rsid w:val="000B701B"/>
    <w:rsid w:val="000F4EF2"/>
    <w:rsid w:val="001C0287"/>
    <w:rsid w:val="001C3EB5"/>
    <w:rsid w:val="001F61A9"/>
    <w:rsid w:val="002069C9"/>
    <w:rsid w:val="002136A5"/>
    <w:rsid w:val="0023389A"/>
    <w:rsid w:val="00246D13"/>
    <w:rsid w:val="0027237E"/>
    <w:rsid w:val="00291445"/>
    <w:rsid w:val="00293FE2"/>
    <w:rsid w:val="002C42FE"/>
    <w:rsid w:val="002C4D76"/>
    <w:rsid w:val="002D0843"/>
    <w:rsid w:val="002E2657"/>
    <w:rsid w:val="00304B5B"/>
    <w:rsid w:val="0033381F"/>
    <w:rsid w:val="003805E1"/>
    <w:rsid w:val="003C30E0"/>
    <w:rsid w:val="003E3D20"/>
    <w:rsid w:val="003F60B6"/>
    <w:rsid w:val="0040715A"/>
    <w:rsid w:val="00423BA8"/>
    <w:rsid w:val="00460BE6"/>
    <w:rsid w:val="004716C0"/>
    <w:rsid w:val="004969BD"/>
    <w:rsid w:val="004B259E"/>
    <w:rsid w:val="004E3936"/>
    <w:rsid w:val="005378A4"/>
    <w:rsid w:val="00544AB1"/>
    <w:rsid w:val="00552B03"/>
    <w:rsid w:val="00575AAE"/>
    <w:rsid w:val="005905C7"/>
    <w:rsid w:val="0061558A"/>
    <w:rsid w:val="00630446"/>
    <w:rsid w:val="00645C3D"/>
    <w:rsid w:val="0066066F"/>
    <w:rsid w:val="00667A3D"/>
    <w:rsid w:val="006A355A"/>
    <w:rsid w:val="006A640E"/>
    <w:rsid w:val="006B6833"/>
    <w:rsid w:val="0072218A"/>
    <w:rsid w:val="00726B74"/>
    <w:rsid w:val="007270BF"/>
    <w:rsid w:val="00772792"/>
    <w:rsid w:val="007A40DB"/>
    <w:rsid w:val="007E6627"/>
    <w:rsid w:val="0082362A"/>
    <w:rsid w:val="00830259"/>
    <w:rsid w:val="00841A10"/>
    <w:rsid w:val="00843C86"/>
    <w:rsid w:val="00844E5D"/>
    <w:rsid w:val="008B6B32"/>
    <w:rsid w:val="008E4DA4"/>
    <w:rsid w:val="008E735D"/>
    <w:rsid w:val="00902C49"/>
    <w:rsid w:val="0093607B"/>
    <w:rsid w:val="00981F6E"/>
    <w:rsid w:val="009D6BFF"/>
    <w:rsid w:val="00A02893"/>
    <w:rsid w:val="00A047D1"/>
    <w:rsid w:val="00A26D68"/>
    <w:rsid w:val="00A6663A"/>
    <w:rsid w:val="00A66C76"/>
    <w:rsid w:val="00A758E7"/>
    <w:rsid w:val="00A86DDE"/>
    <w:rsid w:val="00AD3256"/>
    <w:rsid w:val="00B023C7"/>
    <w:rsid w:val="00B80A36"/>
    <w:rsid w:val="00B80A51"/>
    <w:rsid w:val="00B84452"/>
    <w:rsid w:val="00B874B4"/>
    <w:rsid w:val="00B97F38"/>
    <w:rsid w:val="00BE07FF"/>
    <w:rsid w:val="00C11A35"/>
    <w:rsid w:val="00C2052A"/>
    <w:rsid w:val="00C96E5B"/>
    <w:rsid w:val="00CB2CEF"/>
    <w:rsid w:val="00D12E6C"/>
    <w:rsid w:val="00D15180"/>
    <w:rsid w:val="00D65014"/>
    <w:rsid w:val="00DA66C2"/>
    <w:rsid w:val="00DE6D87"/>
    <w:rsid w:val="00EB7CD1"/>
    <w:rsid w:val="00F270DE"/>
    <w:rsid w:val="00F43966"/>
    <w:rsid w:val="00F5392D"/>
    <w:rsid w:val="00FC1419"/>
    <w:rsid w:val="00FC2706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31">
    <w:name w:val="Заглавие 3 Знак"/>
    <w:basedOn w:val="a0"/>
    <w:link w:val="30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40">
    <w:name w:val="Заглавие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50">
    <w:name w:val="Заглавие 5 Знак"/>
    <w:basedOn w:val="a0"/>
    <w:link w:val="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70">
    <w:name w:val="Заглавие 7 Знак"/>
    <w:basedOn w:val="a0"/>
    <w:link w:val="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80">
    <w:name w:val="Заглавие 8 Знак"/>
    <w:basedOn w:val="a0"/>
    <w:link w:val="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a7">
    <w:name w:val="Подзаглавие Знак"/>
    <w:basedOn w:val="a0"/>
    <w:link w:val="a6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Без разредка Знак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ae">
    <w:name w:val="Цитат Знак"/>
    <w:basedOn w:val="a0"/>
    <w:link w:val="ad"/>
    <w:uiPriority w:val="29"/>
    <w:rPr>
      <w:i/>
      <w:iCs/>
      <w:color w:val="E84C22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Интензивно цитиране Знак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E84C22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505046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Изнесен текст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Горен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Долен колонтитул Знак"/>
    <w:basedOn w:val="a0"/>
    <w:link w:val="afc"/>
    <w:uiPriority w:val="99"/>
  </w:style>
  <w:style w:type="paragraph" w:styleId="11">
    <w:name w:val="toc 1"/>
    <w:basedOn w:val="a"/>
    <w:next w:val="a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afe">
    <w:name w:val="Hyperlink"/>
    <w:basedOn w:val="a0"/>
    <w:uiPriority w:val="99"/>
    <w:unhideWhenUsed/>
    <w:rsid w:val="00830259"/>
    <w:rPr>
      <w:color w:val="CC9900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7F38"/>
    <w:pPr>
      <w:spacing w:after="100"/>
      <w:ind w:left="220"/>
    </w:pPr>
  </w:style>
  <w:style w:type="character" w:styleId="aff">
    <w:name w:val="Unresolved Mention"/>
    <w:basedOn w:val="a0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aff0">
    <w:name w:val="Table Grid"/>
    <w:basedOn w:val="a1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2">
    <w:name w:val="Grid Table 5 Dark Accent 2"/>
    <w:basedOn w:val="a1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character" w:styleId="aff1">
    <w:name w:val="FollowedHyperlink"/>
    <w:basedOn w:val="a0"/>
    <w:uiPriority w:val="99"/>
    <w:semiHidden/>
    <w:unhideWhenUsed/>
    <w:rsid w:val="00F5392D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yperlink" Target="mailto:dvfurnika20@codingburgas.b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PDMatsaliev20@codingburgas.b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YSSTOYANOV20@codingburgas.bg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mailto:idchelebiev20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29363-04F9-4A8D-823D-73A1EDBB72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Vanina Teneva</dc:creator>
  <cp:lastModifiedBy>Йордан Стоянов</cp:lastModifiedBy>
  <cp:revision>2</cp:revision>
  <dcterms:created xsi:type="dcterms:W3CDTF">2021-12-03T12:08:00Z</dcterms:created>
  <dcterms:modified xsi:type="dcterms:W3CDTF">2021-12-03T12:08:00Z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